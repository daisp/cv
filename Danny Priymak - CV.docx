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789"/>
      </w:tblGrid>
      <w:tr w:rsidR="003B37E2" w:rsidRPr="0080391B" w14:paraId="6E21D1B7" w14:textId="77777777" w:rsidTr="00B34D36">
        <w:trPr>
          <w:trHeight w:val="1266"/>
        </w:trPr>
        <w:tc>
          <w:tcPr>
            <w:tcW w:w="1271" w:type="dxa"/>
          </w:tcPr>
          <w:p w14:paraId="0A6D1E6F" w14:textId="7CBECCFA" w:rsidR="009F7F9B" w:rsidRPr="0080391B" w:rsidRDefault="009F7F9B" w:rsidP="0042709E">
            <w:pPr>
              <w:pStyle w:val="Heading1"/>
              <w:outlineLvl w:val="0"/>
              <w:rPr>
                <w:rFonts w:ascii="Segoe UI Light" w:eastAsia="Microsoft YaHei UI Light" w:hAnsi="Segoe UI Light" w:cs="Segoe UI Light"/>
                <w:noProof/>
                <w:sz w:val="24"/>
                <w:szCs w:val="28"/>
              </w:rPr>
            </w:pPr>
          </w:p>
        </w:tc>
        <w:tc>
          <w:tcPr>
            <w:tcW w:w="8789" w:type="dxa"/>
          </w:tcPr>
          <w:p w14:paraId="1CEA114F" w14:textId="7F525A65" w:rsidR="009F7F9B" w:rsidRPr="0080391B" w:rsidRDefault="009F7F9B" w:rsidP="00B32E64">
            <w:pPr>
              <w:pStyle w:val="Title"/>
              <w:jc w:val="both"/>
              <w:rPr>
                <w:rFonts w:ascii="Segoe UI" w:eastAsia="Microsoft YaHei UI Light" w:hAnsi="Segoe UI" w:cs="Segoe UI"/>
                <w:sz w:val="36"/>
                <w:szCs w:val="36"/>
                <w:lang w:bidi="he-IL"/>
              </w:rPr>
            </w:pP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DANNY PRIYMAK                         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 </w:t>
            </w:r>
            <w:r w:rsidR="004374B0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0391B"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  </w:t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="008D2809"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  <w:lang w:bidi="he-IL"/>
              </w:rPr>
              <w:drawing>
                <wp:inline distT="0" distB="0" distL="0" distR="0" wp14:anchorId="45D84089" wp14:editId="02A602F3">
                  <wp:extent cx="266700" cy="266700"/>
                  <wp:effectExtent l="0" t="0" r="0" b="0"/>
                  <wp:docPr id="1" name="Graphic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66" cy="26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56D8">
              <w:rPr>
                <w:rFonts w:ascii="Segoe UI" w:eastAsia="Microsoft YaHei UI Light" w:hAnsi="Segoe UI" w:cs="Segoe UI"/>
                <w:sz w:val="44"/>
                <w:szCs w:val="44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noProof/>
                <w:sz w:val="36"/>
                <w:szCs w:val="36"/>
              </w:rPr>
              <w:drawing>
                <wp:inline distT="0" distB="0" distL="0" distR="0" wp14:anchorId="4C4EE2AB" wp14:editId="5122F3A1">
                  <wp:extent cx="266700" cy="266700"/>
                  <wp:effectExtent l="0" t="0" r="0" b="0"/>
                  <wp:docPr id="2" name="Picture 2" descr="A picture containing clipart&#10;&#10;Description automatically generated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ipart&#10;&#10;Description automatically generated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7" cy="278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0391B">
              <w:rPr>
                <w:rFonts w:ascii="Segoe UI" w:eastAsia="Microsoft YaHei UI Light" w:hAnsi="Segoe UI" w:cs="Segoe UI"/>
                <w:sz w:val="40"/>
                <w:szCs w:val="40"/>
              </w:rPr>
              <w:t xml:space="preserve"> </w:t>
            </w:r>
            <w:r w:rsidRPr="0080391B">
              <w:rPr>
                <w:rFonts w:ascii="Segoe UI" w:eastAsia="Microsoft YaHei UI Light" w:hAnsi="Segoe UI" w:cs="Segoe UI"/>
                <w:sz w:val="36"/>
                <w:szCs w:val="36"/>
              </w:rPr>
              <w:t xml:space="preserve"> </w:t>
            </w:r>
          </w:p>
          <w:p w14:paraId="17352D91" w14:textId="51D24C2A" w:rsidR="009F7F9B" w:rsidRPr="0080391B" w:rsidRDefault="009F7F9B" w:rsidP="00981A56">
            <w:pPr>
              <w:bidi/>
              <w:jc w:val="both"/>
              <w:rPr>
                <w:rFonts w:ascii="Segoe UI Light" w:eastAsia="Microsoft YaHei UI Light" w:hAnsi="Segoe UI Light" w:cs="Segoe UI Light"/>
                <w:sz w:val="18"/>
                <w:szCs w:val="18"/>
              </w:rPr>
            </w:pPr>
            <w:r w:rsidRPr="0080391B">
              <w:rPr>
                <w:rFonts w:ascii="Segoe UI Light" w:eastAsia="Microsoft YaHei UI Light" w:hAnsi="Segoe UI Light" w:cs="Segoe UI Light"/>
                <w:sz w:val="18"/>
                <w:szCs w:val="18"/>
              </w:rPr>
              <w:t>+972-545832118  |  dannypriymak@gmail.com</w:t>
            </w:r>
          </w:p>
        </w:tc>
      </w:tr>
    </w:tbl>
    <w:p w14:paraId="3EAF899A" w14:textId="77777777" w:rsidR="00165F3C" w:rsidRDefault="00593B8C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04B3" wp14:editId="1B3C664A">
                <wp:simplePos x="0" y="0"/>
                <wp:positionH relativeFrom="column">
                  <wp:posOffset>-17145</wp:posOffset>
                </wp:positionH>
                <wp:positionV relativeFrom="paragraph">
                  <wp:posOffset>-782683</wp:posOffset>
                </wp:positionV>
                <wp:extent cx="790303" cy="790303"/>
                <wp:effectExtent l="0" t="0" r="1016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790303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153D" w14:textId="77777777" w:rsidR="00593B8C" w:rsidRPr="00593B8C" w:rsidRDefault="00593B8C" w:rsidP="00593B8C">
                            <w:pPr>
                              <w:jc w:val="center"/>
                              <w:rPr>
                                <w14:textFill>
                                  <w14:solidFill>
                                    <w14:schemeClr w14:val="tx1">
                                      <w14:alpha w14:val="1000"/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704B3" id="Oval 6" o:spid="_x0000_s1026" style="position:absolute;left:0;text-align:left;margin-left:-1.35pt;margin-top:-61.65pt;width:62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" strokecolor="#2a7b88 [2404]" strokeweight="1.25pt">
                <v:fill r:id="rId14" o:title="" recolor="t" rotate="t" type="frame"/>
                <v:stroke joinstyle="miter"/>
                <v:textbox>
                  <w:txbxContent>
                    <w:p w14:paraId="765B153D" w14:textId="77777777" w:rsidR="00593B8C" w:rsidRPr="00593B8C" w:rsidRDefault="00593B8C" w:rsidP="00593B8C">
                      <w:pPr>
                        <w:jc w:val="center"/>
                        <w:rPr>
                          <w14:textFill>
                            <w14:solidFill>
                              <w14:schemeClr w14:val="tx1">
                                <w14:alpha w14:val="1000"/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>Passionate coder and avid Linux user.</w:t>
      </w:r>
      <w:r w:rsidR="008F5E2F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B.Sc. Math &amp; Computer Science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,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Technion II</w:t>
      </w:r>
      <w:r w:rsidR="0042709E" w:rsidRPr="00165F3C">
        <w:rPr>
          <w:rFonts w:ascii="Segoe UI Light" w:eastAsia="Microsoft YaHei UI Light" w:hAnsi="Segoe UI Light" w:cs="Segoe UI Light"/>
          <w:sz w:val="24"/>
          <w:szCs w:val="28"/>
        </w:rPr>
        <w:t>T</w:t>
      </w:r>
      <w:r w:rsidR="009240A6" w:rsidRPr="00165F3C">
        <w:rPr>
          <w:rFonts w:ascii="Segoe UI Light" w:eastAsia="Microsoft YaHei UI Light" w:hAnsi="Segoe UI Light" w:cs="Segoe UI Light"/>
          <w:sz w:val="24"/>
          <w:szCs w:val="28"/>
        </w:rPr>
        <w:t>.</w:t>
      </w:r>
      <w:r w:rsidR="003658AA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</w:p>
    <w:p w14:paraId="46F683BE" w14:textId="673A327B" w:rsidR="009240A6" w:rsidRPr="00165F3C" w:rsidRDefault="00937D88" w:rsidP="003658AA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AWS Certified Solutions Architect Associate.</w:t>
      </w:r>
      <w:r w:rsidR="00267478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81500C" w:rsidRPr="00165F3C">
        <w:rPr>
          <w:rFonts w:ascii="Segoe UI Light" w:eastAsia="Microsoft YaHei UI Light" w:hAnsi="Segoe UI Light" w:cs="Segoe UI Light"/>
          <w:sz w:val="24"/>
          <w:szCs w:val="28"/>
        </w:rPr>
        <w:t>I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nterests revolve around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cloud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-based backend </w:t>
      </w:r>
      <w:r w:rsidR="00493972" w:rsidRPr="00165F3C">
        <w:rPr>
          <w:rFonts w:ascii="Segoe UI Light" w:eastAsia="Microsoft YaHei UI Light" w:hAnsi="Segoe UI Light" w:cs="Segoe UI Light"/>
          <w:sz w:val="24"/>
          <w:szCs w:val="28"/>
        </w:rPr>
        <w:t>services</w:t>
      </w:r>
      <w:r w:rsidR="00292D2C" w:rsidRPr="00165F3C">
        <w:rPr>
          <w:rFonts w:ascii="Segoe UI Light" w:eastAsia="Microsoft YaHei UI Light" w:hAnsi="Segoe UI Light" w:cs="Segoe UI Light"/>
          <w:sz w:val="24"/>
          <w:szCs w:val="28"/>
        </w:rPr>
        <w:t>,</w:t>
      </w:r>
      <w:r w:rsidR="008B219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>image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and</w:t>
      </w:r>
      <w:r w:rsidR="00FE539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audi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o processing.</w:t>
      </w:r>
    </w:p>
    <w:p w14:paraId="0D3762B0" w14:textId="71E597E8" w:rsidR="0000224C" w:rsidRPr="00165F3C" w:rsidRDefault="00040309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</w:rPr>
      </w:pPr>
      <w:r w:rsidRPr="00165F3C">
        <w:rPr>
          <w:rFonts w:ascii="Segoe UI Light" w:eastAsia="Microsoft YaHei UI Light" w:hAnsi="Segoe UI Light" w:cs="Segoe UI Light"/>
          <w:sz w:val="24"/>
          <w:szCs w:val="28"/>
        </w:rPr>
        <w:t>Seeking</w:t>
      </w:r>
      <w:r w:rsidR="00C374C1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580E97" w:rsidRPr="00165F3C">
        <w:rPr>
          <w:rFonts w:ascii="Segoe UI Light" w:eastAsia="Microsoft YaHei UI Light" w:hAnsi="Segoe UI Light" w:cs="Segoe UI Light"/>
          <w:sz w:val="24"/>
          <w:szCs w:val="28"/>
        </w:rPr>
        <w:t>s</w:t>
      </w:r>
      <w:r w:rsidR="009C047E" w:rsidRPr="00165F3C">
        <w:rPr>
          <w:rFonts w:ascii="Segoe UI Light" w:eastAsia="Microsoft YaHei UI Light" w:hAnsi="Segoe UI Light" w:cs="Segoe UI Light"/>
          <w:sz w:val="24"/>
          <w:szCs w:val="28"/>
        </w:rPr>
        <w:t>oftware</w:t>
      </w:r>
      <w:r w:rsidR="00B15DD2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or backend</w:t>
      </w:r>
      <w:r w:rsidR="006E7D45" w:rsidRPr="00165F3C">
        <w:rPr>
          <w:rFonts w:ascii="Segoe UI Light" w:eastAsia="Microsoft YaHei UI Light" w:hAnsi="Segoe UI Light" w:cs="Segoe UI Light"/>
          <w:sz w:val="24"/>
          <w:szCs w:val="28"/>
        </w:rPr>
        <w:t xml:space="preserve"> </w:t>
      </w:r>
      <w:r w:rsidR="00693181" w:rsidRPr="00165F3C">
        <w:rPr>
          <w:rFonts w:ascii="Segoe UI Light" w:eastAsia="Microsoft YaHei UI Light" w:hAnsi="Segoe UI Light" w:cs="Segoe UI Light"/>
          <w:sz w:val="24"/>
          <w:szCs w:val="28"/>
        </w:rPr>
        <w:t>development positions</w:t>
      </w:r>
      <w:r w:rsidR="00A125E5" w:rsidRPr="00165F3C">
        <w:rPr>
          <w:rFonts w:ascii="Segoe UI Light" w:eastAsia="Microsoft YaHei UI Light" w:hAnsi="Segoe UI Light" w:cs="Segoe UI Light"/>
          <w:sz w:val="24"/>
          <w:szCs w:val="28"/>
          <w:lang w:bidi="he-IL"/>
        </w:rPr>
        <w:t>.</w:t>
      </w:r>
    </w:p>
    <w:p w14:paraId="3406A331" w14:textId="4048BA05" w:rsidR="00FE5391" w:rsidRPr="0080391B" w:rsidRDefault="00FE5391" w:rsidP="0042709E">
      <w:pPr>
        <w:pStyle w:val="Heading1"/>
        <w:jc w:val="both"/>
        <w:rPr>
          <w:rFonts w:ascii="Segoe UI Light" w:eastAsia="Microsoft YaHei UI Light" w:hAnsi="Segoe UI Light" w:cs="Segoe UI Light"/>
          <w:sz w:val="24"/>
          <w:szCs w:val="28"/>
          <w:rtl/>
        </w:rPr>
      </w:pPr>
    </w:p>
    <w:p w14:paraId="1D44492D" w14:textId="7112ADEA" w:rsidR="007B3C56" w:rsidRPr="00F21E77" w:rsidRDefault="007B3C5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F21E77">
        <w:rPr>
          <w:rFonts w:ascii="Segoe UI Light" w:eastAsia="Microsoft YaHei UI Light" w:hAnsi="Segoe UI Light" w:cs="Segoe UI Light"/>
          <w:sz w:val="20"/>
          <w:szCs w:val="22"/>
        </w:rPr>
        <w:t>E</w:t>
      </w:r>
      <w:r w:rsidR="002412AC" w:rsidRPr="00F21E77">
        <w:rPr>
          <w:rFonts w:ascii="Segoe UI Light" w:eastAsia="Microsoft YaHei UI Light" w:hAnsi="Segoe UI Light" w:cs="Segoe UI Light" w:hint="cs"/>
          <w:sz w:val="20"/>
          <w:szCs w:val="22"/>
        </w:rPr>
        <w:t>XPERIENCE</w:t>
      </w:r>
    </w:p>
    <w:p w14:paraId="427C8B0D" w14:textId="77777777" w:rsidR="00B15DD2" w:rsidRPr="00BF45E4" w:rsidRDefault="00B15DD2" w:rsidP="00B15DD2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Employment</w:t>
      </w:r>
    </w:p>
    <w:p w14:paraId="3EEF4CC3" w14:textId="697409AC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 xml:space="preserve">Cloud Software Engineer  </w:t>
      </w:r>
      <w:r w:rsidRPr="00BF45E4">
        <w:rPr>
          <w:rFonts w:ascii="Segoe UI Light" w:hAnsi="Segoe UI Light" w:cs="Segoe UI Light"/>
          <w:sz w:val="18"/>
          <w:szCs w:val="18"/>
        </w:rPr>
        <w:t xml:space="preserve">|  NICE </w:t>
      </w:r>
      <w:proofErr w:type="spellStart"/>
      <w:r w:rsidRPr="00BF45E4">
        <w:rPr>
          <w:rFonts w:ascii="Segoe UI Light" w:hAnsi="Segoe UI Light" w:cs="Segoe UI Light"/>
          <w:sz w:val="18"/>
          <w:szCs w:val="18"/>
        </w:rPr>
        <w:t>Actimize</w:t>
      </w:r>
      <w:proofErr w:type="spellEnd"/>
      <w:r w:rsidRPr="00BF45E4">
        <w:rPr>
          <w:rFonts w:ascii="Segoe UI Light" w:hAnsi="Segoe UI Light" w:cs="Segoe UI Light"/>
          <w:sz w:val="18"/>
          <w:szCs w:val="18"/>
        </w:rPr>
        <w:t xml:space="preserve">  |  July 2019</w:t>
      </w:r>
      <w:r w:rsidR="00216D6D">
        <w:rPr>
          <w:rFonts w:ascii="Segoe UI Light" w:hAnsi="Segoe UI Light" w:cs="Segoe UI Light"/>
          <w:sz w:val="18"/>
          <w:szCs w:val="18"/>
        </w:rPr>
        <w:t xml:space="preserve"> - Present</w:t>
      </w:r>
    </w:p>
    <w:p w14:paraId="03E23EA3" w14:textId="0FEA1387" w:rsidR="00265510" w:rsidRDefault="00265510" w:rsidP="0013093A">
      <w:pPr>
        <w:pStyle w:val="ListBullet"/>
        <w:numPr>
          <w:ilvl w:val="0"/>
          <w:numId w:val="0"/>
        </w:numPr>
        <w:spacing w:line="240" w:lineRule="auto"/>
        <w:ind w:left="216"/>
        <w:rPr>
          <w:rFonts w:ascii="Segoe UI Light" w:hAnsi="Segoe UI Light" w:cs="Segoe UI Light"/>
          <w:sz w:val="18"/>
          <w:szCs w:val="18"/>
        </w:rPr>
      </w:pPr>
      <w:r w:rsidRPr="00265510">
        <w:rPr>
          <w:rFonts w:ascii="Segoe UI Light" w:hAnsi="Segoe UI Light" w:cs="Segoe UI Light"/>
          <w:sz w:val="18"/>
          <w:szCs w:val="18"/>
        </w:rPr>
        <w:t xml:space="preserve">Building traditional as well as Serverless end-to-end Java 11 backend services using REST APIs in a microservices architecture (using Maven, Spring Boot, </w:t>
      </w:r>
      <w:proofErr w:type="spellStart"/>
      <w:r w:rsidRPr="00265510">
        <w:rPr>
          <w:rFonts w:ascii="Segoe UI Light" w:hAnsi="Segoe UI Light" w:cs="Segoe UI Light"/>
          <w:sz w:val="18"/>
          <w:szCs w:val="18"/>
        </w:rPr>
        <w:t>OpenAPI</w:t>
      </w:r>
      <w:proofErr w:type="spellEnd"/>
      <w:r w:rsidRPr="00265510">
        <w:rPr>
          <w:rFonts w:ascii="Segoe UI Light" w:hAnsi="Segoe UI Light" w:cs="Segoe UI Light"/>
          <w:sz w:val="18"/>
          <w:szCs w:val="18"/>
        </w:rPr>
        <w:t>, JUnit5) for a financial crime prevention Platform-as-a-Service on top of various AWS services (mainly DynamoDB, Lambda, API Gateway, S3, IAM, EC2).</w:t>
      </w:r>
      <w:r>
        <w:rPr>
          <w:rFonts w:ascii="Segoe UI Light" w:hAnsi="Segoe UI Light" w:cs="Segoe UI Light"/>
          <w:sz w:val="18"/>
          <w:szCs w:val="18"/>
        </w:rPr>
        <w:t xml:space="preserve"> </w:t>
      </w:r>
      <w:r w:rsidRPr="00265510">
        <w:rPr>
          <w:rFonts w:ascii="Segoe UI Light" w:hAnsi="Segoe UI Light" w:cs="Segoe UI Light"/>
          <w:sz w:val="18"/>
          <w:szCs w:val="18"/>
        </w:rPr>
        <w:t>CI/CD using Jenkins pipelines and Maven, deployment in Docker containers orchestrated by Kubernetes, via Terraform modules.</w:t>
      </w:r>
    </w:p>
    <w:p w14:paraId="0DD94A4D" w14:textId="4EDCB395" w:rsidR="00D50171" w:rsidRPr="00D50171" w:rsidRDefault="00D50171" w:rsidP="00265510">
      <w:pPr>
        <w:pStyle w:val="ListBullet"/>
        <w:rPr>
          <w:rFonts w:ascii="Segoe UI Light" w:hAnsi="Segoe UI Light" w:cs="Segoe UI Light"/>
          <w:sz w:val="18"/>
          <w:szCs w:val="18"/>
        </w:rPr>
      </w:pPr>
      <w:r w:rsidRPr="00D50171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D50171">
        <w:rPr>
          <w:rFonts w:ascii="Segoe UI Light" w:hAnsi="Segoe UI Light" w:cs="Segoe UI Light"/>
          <w:sz w:val="18"/>
          <w:szCs w:val="18"/>
        </w:rPr>
        <w:t xml:space="preserve">  |  Wix.com  |  2017</w:t>
      </w:r>
    </w:p>
    <w:p w14:paraId="1394EBB7" w14:textId="60ED6219" w:rsidR="007467EB" w:rsidRPr="00BF45E4" w:rsidRDefault="007467EB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>
        <w:rPr>
          <w:rFonts w:ascii="Segoe UI Light" w:hAnsi="Segoe UI Light" w:cs="Segoe UI Light"/>
          <w:b/>
          <w:bCs/>
          <w:sz w:val="18"/>
          <w:szCs w:val="18"/>
        </w:rPr>
        <w:t>T</w:t>
      </w:r>
      <w:r w:rsidRPr="00BF45E4">
        <w:rPr>
          <w:rFonts w:ascii="Segoe UI Light" w:hAnsi="Segoe UI Light" w:cs="Segoe UI Light"/>
          <w:b/>
          <w:bCs/>
          <w:sz w:val="18"/>
          <w:szCs w:val="18"/>
        </w:rPr>
        <w:t>echnical Support Specialist (Student Position)</w:t>
      </w:r>
      <w:r w:rsidRPr="00BF45E4">
        <w:rPr>
          <w:rFonts w:ascii="Segoe UI Light" w:hAnsi="Segoe UI Light" w:cs="Segoe UI Light"/>
          <w:sz w:val="18"/>
          <w:szCs w:val="18"/>
        </w:rPr>
        <w:t>  |  Wix.com  |  2016-2017</w:t>
      </w:r>
    </w:p>
    <w:p w14:paraId="6D28451B" w14:textId="77777777" w:rsidR="00B15DD2" w:rsidRPr="00BF45E4" w:rsidRDefault="00B15DD2" w:rsidP="00B15DD2">
      <w:pPr>
        <w:pStyle w:val="ListBullet"/>
        <w:spacing w:line="240" w:lineRule="auto"/>
        <w:rPr>
          <w:rFonts w:ascii="Segoe UI Light" w:hAnsi="Segoe UI Light" w:cs="Segoe UI Light"/>
          <w:sz w:val="18"/>
          <w:szCs w:val="18"/>
        </w:rPr>
      </w:pPr>
      <w:r w:rsidRPr="00BF45E4">
        <w:rPr>
          <w:rFonts w:ascii="Segoe UI Light" w:hAnsi="Segoe UI Light" w:cs="Segoe UI Light"/>
          <w:b/>
          <w:bCs/>
          <w:sz w:val="18"/>
          <w:szCs w:val="18"/>
        </w:rPr>
        <w:t>Software QA Engineer (Student Position)</w:t>
      </w:r>
      <w:r w:rsidRPr="00BF45E4">
        <w:rPr>
          <w:rFonts w:ascii="Segoe UI Light" w:hAnsi="Segoe UI Light" w:cs="Segoe UI Light"/>
          <w:sz w:val="18"/>
          <w:szCs w:val="18"/>
        </w:rPr>
        <w:t>  |  GE Healthcare  |  2015-2016</w:t>
      </w:r>
    </w:p>
    <w:p w14:paraId="5FB7FD91" w14:textId="1C582484" w:rsidR="007B3C56" w:rsidRPr="00BF45E4" w:rsidRDefault="00C76E3E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  <w:rtl/>
          <w:lang w:bidi="he-IL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PERSONAL </w:t>
      </w:r>
      <w:r w:rsidR="007B3C56" w:rsidRPr="00BF45E4">
        <w:rPr>
          <w:rFonts w:ascii="Segoe UI Light" w:eastAsia="Microsoft YaHei UI Light" w:hAnsi="Segoe UI Light" w:cs="Segoe UI Light"/>
          <w:sz w:val="18"/>
          <w:szCs w:val="18"/>
        </w:rPr>
        <w:t>Projects</w:t>
      </w:r>
    </w:p>
    <w:p w14:paraId="7760F6D6" w14:textId="3ADF3C1A" w:rsidR="00FC4E4B" w:rsidRDefault="00FC4E4B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Kyoob</w:t>
      </w:r>
      <w:bookmarkStart w:id="0" w:name="_Hlk4659903"/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bookmarkEnd w:id="0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a Unity and C# powered Android game, live on the Google Play Store at </w:t>
      </w:r>
      <w:hyperlink r:id="rId15" w:history="1">
        <w:r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https://goo.gl/FBepJ8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6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.</w:t>
      </w:r>
    </w:p>
    <w:p w14:paraId="21117BC7" w14:textId="74FED013" w:rsidR="00E91645" w:rsidRPr="00BF45E4" w:rsidRDefault="00E91645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>Cybogram</w:t>
      </w:r>
      <w:proofErr w:type="spellEnd"/>
      <w:r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-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 xml:space="preserve">A Python- and Selenium-based </w:t>
      </w:r>
      <w:r w:rsidR="00DD56A7">
        <w:rPr>
          <w:rFonts w:ascii="Segoe UI Light" w:eastAsia="Microsoft YaHei UI Light" w:hAnsi="Segoe UI Light" w:cs="Segoe UI Light"/>
          <w:sz w:val="18"/>
          <w:szCs w:val="18"/>
        </w:rPr>
        <w:t xml:space="preserve">open source </w:t>
      </w:r>
      <w:r w:rsidRPr="00E91645">
        <w:rPr>
          <w:rFonts w:ascii="Segoe UI Light" w:eastAsia="Microsoft YaHei UI Light" w:hAnsi="Segoe UI Light" w:cs="Segoe UI Light"/>
          <w:sz w:val="18"/>
          <w:szCs w:val="18"/>
        </w:rPr>
        <w:t>Instagram bot</w:t>
      </w:r>
      <w:r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7" w:history="1">
        <w:r w:rsidRPr="00E91645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322BFA60" w14:textId="381DB91C" w:rsidR="00FC4E4B" w:rsidRPr="00BF45E4" w:rsidRDefault="0074149E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Efficient Restoration </w:t>
      </w:r>
      <w:r w:rsidR="00004079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b</w:t>
      </w: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y Compression </w:t>
      </w:r>
      <w:r w:rsidR="0092200D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(School Project) </w:t>
      </w:r>
      <w:r w:rsidR="0084188A" w:rsidRPr="00BF45E4">
        <w:rPr>
          <w:rFonts w:ascii="Segoe UI Light" w:eastAsia="Microsoft YaHei UI Light" w:hAnsi="Segoe UI Light" w:cs="Segoe UI Light"/>
          <w:sz w:val="18"/>
          <w:szCs w:val="18"/>
        </w:rPr>
        <w:t>–</w:t>
      </w:r>
      <w:r w:rsidR="0084188A"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="0007049E" w:rsidRPr="00BF45E4">
        <w:rPr>
          <w:rFonts w:ascii="Segoe UI Light" w:eastAsia="Microsoft YaHei UI Light" w:hAnsi="Segoe UI Light" w:cs="Segoe UI Light"/>
          <w:sz w:val="18"/>
          <w:szCs w:val="18"/>
        </w:rPr>
        <w:t>a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C++</w:t>
      </w:r>
      <w:r w:rsidR="005F20A9" w:rsidRPr="00BF45E4">
        <w:rPr>
          <w:rFonts w:ascii="Segoe UI Light" w:eastAsia="Microsoft YaHei UI Light" w:hAnsi="Segoe UI Light" w:cs="Segoe UI Light"/>
          <w:sz w:val="18"/>
          <w:szCs w:val="18"/>
        </w:rPr>
        <w:t>11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MATLAB and OpenCV powered project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presenting a</w:t>
      </w:r>
      <w:r w:rsidR="004B7F76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modular and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efficient C++ implementation of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 novel</w:t>
      </w:r>
      <w:r w:rsidR="001A4FBC" w:rsidRPr="00BF45E4">
        <w:rPr>
          <w:rFonts w:ascii="Segoe UI Light" w:eastAsia="Microsoft YaHei UI Light" w:hAnsi="Segoe UI Light" w:cs="Segoe UI Light"/>
          <w:sz w:val="18"/>
          <w:szCs w:val="18"/>
        </w:rPr>
        <w:t>, state-of-the-art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approach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that uses</w:t>
      </w:r>
      <w:r w:rsidR="006F35C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>standard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, off-the-shelf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8221DE" w:rsidRPr="00BF45E4">
        <w:rPr>
          <w:rFonts w:ascii="Segoe UI Light" w:eastAsia="Microsoft YaHei UI Light" w:hAnsi="Segoe UI Light" w:cs="Segoe UI Light"/>
          <w:sz w:val="18"/>
          <w:szCs w:val="18"/>
        </w:rPr>
        <w:t>signal</w:t>
      </w:r>
      <w:r w:rsidR="00FC4E4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compression methods</w:t>
      </w:r>
      <w:r w:rsidR="00DF59B7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8" w:history="1">
        <w:r w:rsidR="00DF59B7" w:rsidRPr="00DF59B7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more info</w:t>
        </w:r>
      </w:hyperlink>
      <w:r w:rsidR="00DF59B7">
        <w:rPr>
          <w:rFonts w:ascii="Segoe UI Light" w:eastAsia="Microsoft YaHei UI Light" w:hAnsi="Segoe UI Light" w:cs="Segoe UI Light"/>
          <w:sz w:val="18"/>
          <w:szCs w:val="18"/>
        </w:rPr>
        <w:t>).</w:t>
      </w:r>
    </w:p>
    <w:p w14:paraId="7BEC40B6" w14:textId="0C6ECAC7" w:rsidR="005F20A9" w:rsidRPr="00BF45E4" w:rsidRDefault="005F20A9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b/>
          <w:bCs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b/>
          <w:bCs/>
          <w:sz w:val="18"/>
          <w:szCs w:val="18"/>
        </w:rPr>
        <w:t>3DEngine</w:t>
      </w:r>
      <w:r w:rsidR="00C76E3E">
        <w:rPr>
          <w:rFonts w:ascii="Segoe UI Light" w:eastAsia="Microsoft YaHei UI Light" w:hAnsi="Segoe UI Light" w:cs="Segoe UI Light"/>
          <w:b/>
          <w:bCs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– a C++14 3D graphics engine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on Linux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implemented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using only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primitive prebuilt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>libgraph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C33054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pixel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drawing function</w:t>
      </w:r>
      <w:r w:rsidR="0092200D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testing via integrated </w:t>
      </w:r>
      <w:proofErr w:type="spellStart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A01E7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suit</w:t>
      </w:r>
      <w:r w:rsidR="00A15886">
        <w:rPr>
          <w:rFonts w:ascii="Segoe UI Light" w:eastAsia="Microsoft YaHei UI Light" w:hAnsi="Segoe UI Light" w:cs="Segoe UI Light"/>
          <w:sz w:val="18"/>
          <w:szCs w:val="18"/>
        </w:rPr>
        <w:t>e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</w:t>
      </w:r>
      <w:hyperlink r:id="rId19" w:history="1">
        <w:r w:rsidR="002D297E" w:rsidRPr="00BF45E4">
          <w:rPr>
            <w:rStyle w:val="Hyperlink"/>
            <w:rFonts w:ascii="Segoe UI Light" w:eastAsia="Microsoft YaHei UI Light" w:hAnsi="Segoe UI Light" w:cs="Segoe UI Light"/>
            <w:sz w:val="18"/>
            <w:szCs w:val="18"/>
          </w:rPr>
          <w:t>GitHub repository</w:t>
        </w:r>
      </w:hyperlink>
      <w:r w:rsidRPr="00BF45E4">
        <w:rPr>
          <w:rFonts w:ascii="Segoe UI Light" w:eastAsia="Microsoft YaHei UI Light" w:hAnsi="Segoe UI Light" w:cs="Segoe UI Light"/>
          <w:sz w:val="18"/>
          <w:szCs w:val="18"/>
        </w:rPr>
        <w:t>).</w:t>
      </w:r>
      <w:bookmarkStart w:id="1" w:name="_GoBack"/>
      <w:bookmarkEnd w:id="1"/>
    </w:p>
    <w:p w14:paraId="5E3C07BB" w14:textId="1165DABC" w:rsidR="006270A9" w:rsidRPr="00BF45E4" w:rsidRDefault="00512DB6" w:rsidP="0042709E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 w:rsidRPr="003F3E5E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16778" wp14:editId="3EFA8C6C">
                <wp:simplePos x="0" y="0"/>
                <wp:positionH relativeFrom="margin">
                  <wp:posOffset>3009481</wp:posOffset>
                </wp:positionH>
                <wp:positionV relativeFrom="paragraph">
                  <wp:posOffset>146608</wp:posOffset>
                </wp:positionV>
                <wp:extent cx="3330575" cy="1486535"/>
                <wp:effectExtent l="0" t="0" r="2222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575" cy="148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2A85F" w14:textId="0B8518BF" w:rsidR="00512DB6" w:rsidRPr="00512DB6" w:rsidRDefault="00512DB6" w:rsidP="00512DB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167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11.55pt;width:262.25pt;height:11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" strokecolor="white [3212]">
                <v:textbox>
                  <w:txbxContent>
                    <w:p w14:paraId="16E2A85F" w14:textId="0B8518BF" w:rsidR="00512DB6" w:rsidRPr="00512DB6" w:rsidRDefault="00512DB6" w:rsidP="00512DB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E5E" w:rsidRPr="003F3E5E">
        <w:rPr>
          <w:rFonts w:ascii="Segoe UI Light" w:eastAsia="Microsoft YaHei UI Light" w:hAnsi="Segoe UI Light" w:cs="Segoe UI Light"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EF6B7" wp14:editId="2A3108F2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3330575" cy="1486535"/>
                <wp:effectExtent l="0" t="0" r="2222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575" cy="1487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1BE8" w14:textId="6BEB6506" w:rsidR="003F3E5E" w:rsidRPr="00512DB6" w:rsidRDefault="003F3E5E" w:rsidP="003F3E5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Blockchain block chain Azure Google Cloud GCP Backend agile Artificial Intelligence Machine Learning AI ML Deep Learning Lean HTTPS REST RESTful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GraphQL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actionable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Analytics Dashboard Big Data Bitcoin IoT 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  <w:lang w:val="en-IL"/>
                              </w:rPr>
                              <w:t>Data Mining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personalization personalized web application mobile cloud industry leading </w:t>
                            </w:r>
                            <w:proofErr w:type="spellStart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devops</w:t>
                            </w:r>
                            <w:proofErr w:type="spellEnd"/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 ops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dev-ops DevOps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ci cd ci/cd cloud native 5g SEO Social Media CRM HTTPS Virtual Reality Augmented Reality VR AR eCommerce KPIs KPI e-Commerce website scale scalable scalability smart low latency computer vision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deep</w:t>
                            </w:r>
                            <w:r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neural networks 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quantum computing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Paas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software-as-a-service software as a service platform-as-a-service platform as a service microservices AI-as-a-service automation production testing servers server autonomous full 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fullstack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engineer developer full-stack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reactjs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react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native </w:t>
                            </w:r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react.js vue.js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vuejs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ansible angular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angularjs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angular.js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flink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apache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kafka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streams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mysql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rdbms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rds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aurora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cassandara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Hadoop oracle Django flask express.js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expressjs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express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Laravel spring ruby rails ruby on rails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clojure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php typescript TS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javascript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es6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nosql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schemaless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progressive web applications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pwa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 as code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ias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infrastructure-as-code swift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kotlin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go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golang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flutter dart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scala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gradle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Kubernetes </w:t>
                            </w:r>
                            <w:proofErr w:type="spellStart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>webassembly</w:t>
                            </w:r>
                            <w:proofErr w:type="spellEnd"/>
                            <w:r w:rsidR="00DF2102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orchestration containers containerized cyber cybersecurity security </w:t>
                            </w:r>
                            <w:r w:rsidR="00512DB6" w:rsidRPr="00512DB6">
                              <w:rPr>
                                <w:rFonts w:ascii="Cambria" w:hAnsi="Cambria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rust ruby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F6B7" id="_x0000_s1028" type="#_x0000_t202" style="position:absolute;left:0;text-align:left;margin-left:211.05pt;margin-top:9.95pt;width:262.25pt;height:117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" strokecolor="white [3212]">
                <v:textbox>
                  <w:txbxContent>
                    <w:p w14:paraId="114D1BE8" w14:textId="6BEB6506" w:rsidR="003F3E5E" w:rsidRPr="00512DB6" w:rsidRDefault="003F3E5E" w:rsidP="003F3E5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Blockchain block chain Azure Google Cloud GCP Backend agile Artificial Intelligence Machine Learning AI ML Deep Learning Lean HTTPS REST RESTful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GraphQL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actionable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Analytics Dashboard Big Data Bitcoin IoT 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  <w:lang w:val="en-IL"/>
                        </w:rPr>
                        <w:t>Data Mining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personalization personalized web application mobile cloud industry leading </w:t>
                      </w:r>
                      <w:proofErr w:type="spellStart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devops</w:t>
                      </w:r>
                      <w:proofErr w:type="spellEnd"/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 ops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dev-ops DevOps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ci cd ci/cd cloud native 5g SEO Social Media CRM HTTPS Virtual Reality Augmented Reality VR AR eCommerce KPIs KPI e-Commerce website scale scalable scalability smart low latency computer vision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deep</w:t>
                      </w:r>
                      <w:r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neural networks 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quantum computing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Paas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software-as-a-service software as a service platform-as-a-service platform as a service microservices AI-as-a-service automation production testing servers server autonomous full 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fullstack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engineer developer full-stack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reactjs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react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native </w:t>
                      </w:r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react.js vue.js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vuejs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ansible angular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angularjs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angular.js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flink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apache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kafka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streams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mysql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rdbms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rds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aurora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cassandara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Hadoop oracle Django flask express.js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expressjs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express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Laravel spring ruby rails ruby on rails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clojure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php typescript TS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javascript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es6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nosql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schemaless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progressive web applications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pwa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 as code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ias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infrastructure-as-code swift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kotlin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go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golang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flutter dart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scala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gradle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Kubernetes </w:t>
                      </w:r>
                      <w:proofErr w:type="spellStart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>webassembly</w:t>
                      </w:r>
                      <w:proofErr w:type="spellEnd"/>
                      <w:r w:rsidR="00DF2102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 orchestration containers containerized cyber cybersecurity security </w:t>
                      </w:r>
                      <w:r w:rsidR="00512DB6" w:rsidRPr="00512DB6">
                        <w:rPr>
                          <w:rFonts w:ascii="Cambria" w:hAnsi="Cambria"/>
                          <w:color w:val="FFFFFF" w:themeColor="background1"/>
                          <w:sz w:val="12"/>
                          <w:szCs w:val="12"/>
                        </w:rPr>
                        <w:t xml:space="preserve">rust ruby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85D" w:rsidRPr="00BF45E4">
        <w:rPr>
          <w:rFonts w:ascii="Segoe UI Light" w:eastAsia="Microsoft YaHei UI Light" w:hAnsi="Segoe UI Light" w:cs="Segoe UI Light"/>
          <w:sz w:val="20"/>
          <w:szCs w:val="22"/>
        </w:rPr>
        <w:t>CODING</w:t>
      </w:r>
    </w:p>
    <w:p w14:paraId="40018A9E" w14:textId="1CC57609" w:rsidR="006270A9" w:rsidRPr="00BF45E4" w:rsidRDefault="00795165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Languages</w:t>
      </w:r>
    </w:p>
    <w:p w14:paraId="4FD68F99" w14:textId="18BB3336" w:rsidR="00A93E73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Proficient in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Java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 w:rsidRPr="00BF45E4">
        <w:rPr>
          <w:rFonts w:ascii="Segoe UI Light" w:eastAsia="Microsoft YaHei UI Light" w:hAnsi="Segoe UI Light" w:cs="Segoe UI Light"/>
          <w:sz w:val="18"/>
          <w:szCs w:val="18"/>
        </w:rPr>
        <w:t>Python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>C++,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B15DD2" w:rsidRPr="00BF45E4">
        <w:rPr>
          <w:rFonts w:ascii="Segoe UI Light" w:eastAsia="Microsoft YaHei UI Light" w:hAnsi="Segoe UI Light" w:cs="Segoe UI Light"/>
          <w:sz w:val="18"/>
          <w:szCs w:val="18"/>
        </w:rPr>
        <w:t>bash,</w:t>
      </w:r>
      <w:r w:rsidR="007B7788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C</w:t>
      </w:r>
      <w:r w:rsidR="00D217F7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A93E73" w:rsidRPr="00BF45E4">
        <w:rPr>
          <w:rFonts w:ascii="Segoe UI Light" w:eastAsia="Microsoft YaHei UI Light" w:hAnsi="Segoe UI Light" w:cs="Segoe UI Light"/>
          <w:sz w:val="18"/>
          <w:szCs w:val="18"/>
        </w:rPr>
        <w:t>M</w:t>
      </w:r>
      <w:r w:rsidR="007755F9" w:rsidRPr="00BF45E4">
        <w:rPr>
          <w:rFonts w:ascii="Segoe UI Light" w:eastAsia="Microsoft YaHei UI Light" w:hAnsi="Segoe UI Light" w:cs="Segoe UI Light"/>
          <w:sz w:val="18"/>
          <w:szCs w:val="18"/>
        </w:rPr>
        <w:t>ATLAB</w:t>
      </w:r>
    </w:p>
    <w:p w14:paraId="49469EF7" w14:textId="2E531995" w:rsidR="0032487A" w:rsidRPr="00BF45E4" w:rsidRDefault="00D94BC1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Familiar with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F2102">
        <w:rPr>
          <w:rFonts w:ascii="Segoe UI Light" w:eastAsia="Microsoft YaHei UI Light" w:hAnsi="Segoe UI Light" w:cs="Segoe UI Light"/>
          <w:sz w:val="18"/>
          <w:szCs w:val="18"/>
        </w:rPr>
        <w:t xml:space="preserve">Scala, </w:t>
      </w:r>
      <w:r w:rsidR="0032487A" w:rsidRPr="00BF45E4">
        <w:rPr>
          <w:rFonts w:ascii="Segoe UI Light" w:eastAsia="Microsoft YaHei UI Light" w:hAnsi="Segoe UI Light" w:cs="Segoe UI Light"/>
          <w:sz w:val="18"/>
          <w:szCs w:val="18"/>
        </w:rPr>
        <w:t>C#</w:t>
      </w:r>
      <w:r w:rsidR="00DD7623" w:rsidRPr="00BF45E4">
        <w:rPr>
          <w:rFonts w:ascii="Segoe UI Light" w:eastAsia="Microsoft YaHei UI Light" w:hAnsi="Segoe UI Light" w:cs="Segoe UI Light"/>
          <w:sz w:val="18"/>
          <w:szCs w:val="18"/>
        </w:rPr>
        <w:t>, JavaScript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>, HTML</w:t>
      </w:r>
      <w:r w:rsidR="0097273E">
        <w:rPr>
          <w:rFonts w:ascii="Segoe UI Light" w:eastAsia="Microsoft YaHei UI Light" w:hAnsi="Segoe UI Light" w:cs="Segoe UI Light"/>
          <w:sz w:val="18"/>
          <w:szCs w:val="18"/>
        </w:rPr>
        <w:t>5</w:t>
      </w:r>
      <w:r w:rsidR="005176AB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and CSS</w:t>
      </w:r>
    </w:p>
    <w:p w14:paraId="42244BE3" w14:textId="7F16387C" w:rsidR="00A93E73" w:rsidRPr="00BF45E4" w:rsidRDefault="00A93E73" w:rsidP="0042709E">
      <w:pPr>
        <w:pStyle w:val="Heading2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Technologies</w:t>
      </w:r>
    </w:p>
    <w:p w14:paraId="2CC7EBB4" w14:textId="3B09183C" w:rsidR="00331116" w:rsidRPr="00BF45E4" w:rsidRDefault="00331116" w:rsidP="0042709E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Git &amp; GitHub 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>|</w:t>
      </w:r>
      <w:r w:rsidR="00D94BC1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GitHub</w:t>
      </w:r>
      <w:r w:rsidR="00B07B0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: </w:t>
      </w:r>
      <w:hyperlink r:id="rId20" w:history="1">
        <w:r w:rsidRPr="00BF45E4">
          <w:rPr>
            <w:rStyle w:val="Hyperlink"/>
            <w:rFonts w:ascii="Segoe UI Light" w:hAnsi="Segoe UI Light" w:cs="Segoe UI Light"/>
            <w:sz w:val="18"/>
            <w:szCs w:val="18"/>
          </w:rPr>
          <w:t>https://github.com/daisp</w:t>
        </w:r>
      </w:hyperlink>
    </w:p>
    <w:p w14:paraId="778FDF9E" w14:textId="74E417CA" w:rsidR="00B15DD2" w:rsidRDefault="00B15DD2" w:rsidP="003658AA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AWS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D4430E" w:rsidRPr="00D4430E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D4430E">
        <w:rPr>
          <w:rFonts w:ascii="Segoe UI Light" w:eastAsia="Microsoft YaHei UI Light" w:hAnsi="Segoe UI Light" w:cs="Segoe UI Light"/>
          <w:sz w:val="18"/>
          <w:szCs w:val="18"/>
        </w:rPr>
        <w:t>Terraform (for AWS)</w:t>
      </w:r>
    </w:p>
    <w:p w14:paraId="1C26089A" w14:textId="5B89F1C9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Jenkins, Docker</w:t>
      </w:r>
    </w:p>
    <w:p w14:paraId="2B1D70AB" w14:textId="0A74DDF5" w:rsidR="00BF45E4" w:rsidRDefault="00BF45E4" w:rsidP="0042709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>Maven</w:t>
      </w:r>
      <w:r w:rsidR="00B0501B">
        <w:rPr>
          <w:rFonts w:ascii="Segoe UI Light" w:eastAsia="Microsoft YaHei UI Light" w:hAnsi="Segoe UI Light" w:cs="Segoe UI Light"/>
          <w:sz w:val="18"/>
          <w:szCs w:val="18"/>
        </w:rPr>
        <w:t>, JUnit5, Lombok</w:t>
      </w:r>
    </w:p>
    <w:p w14:paraId="4073BFB1" w14:textId="63AA3139" w:rsidR="00EB1C1F" w:rsidRPr="00EB1C1F" w:rsidRDefault="00EB1C1F" w:rsidP="00EB1C1F">
      <w:pPr>
        <w:pStyle w:val="ListBullet"/>
        <w:spacing w:line="240" w:lineRule="auto"/>
        <w:jc w:val="both"/>
        <w:rPr>
          <w:rStyle w:val="Hyperlink"/>
          <w:rFonts w:ascii="Segoe UI Light" w:eastAsia="Microsoft YaHei UI Light" w:hAnsi="Segoe UI Light" w:cs="Segoe UI Light"/>
          <w:color w:val="404040" w:themeColor="text1" w:themeTint="BF"/>
          <w:sz w:val="18"/>
          <w:szCs w:val="18"/>
          <w:u w:val="none"/>
        </w:rPr>
      </w:pPr>
      <w:r>
        <w:rPr>
          <w:rFonts w:ascii="Segoe UI Light" w:eastAsia="Microsoft YaHei UI Light" w:hAnsi="Segoe UI Light" w:cs="Segoe UI Light"/>
          <w:sz w:val="18"/>
          <w:szCs w:val="18"/>
        </w:rPr>
        <w:t xml:space="preserve">Anaconda,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Jupyter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PyTorch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NumPy, Pandas, Matplotlib, SciPy,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scikit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>-image</w:t>
      </w:r>
    </w:p>
    <w:p w14:paraId="6A4A300E" w14:textId="7D2B6E08" w:rsidR="005F20A9" w:rsidRPr="00BF45E4" w:rsidRDefault="00914066" w:rsidP="002D297E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Makefile</w:t>
      </w:r>
      <w:proofErr w:type="spellEnd"/>
      <w:r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proofErr w:type="spellStart"/>
      <w:r w:rsidRPr="00BF45E4">
        <w:rPr>
          <w:rFonts w:ascii="Segoe UI Light" w:eastAsia="Microsoft YaHei UI Light" w:hAnsi="Segoe UI Light" w:cs="Segoe UI Light"/>
          <w:sz w:val="18"/>
          <w:szCs w:val="18"/>
        </w:rPr>
        <w:t>CMake</w:t>
      </w:r>
      <w:proofErr w:type="spellEnd"/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proofErr w:type="spellStart"/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Googletest</w:t>
      </w:r>
      <w:proofErr w:type="spellEnd"/>
      <w:r w:rsidR="003658AA">
        <w:rPr>
          <w:rFonts w:ascii="Segoe UI Light" w:eastAsia="Microsoft YaHei UI Light" w:hAnsi="Segoe UI Light" w:cs="Segoe UI Light"/>
          <w:sz w:val="18"/>
          <w:szCs w:val="18"/>
        </w:rPr>
        <w:t>,</w:t>
      </w:r>
      <w:r w:rsidR="002D297E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Vim</w:t>
      </w:r>
    </w:p>
    <w:p w14:paraId="5DCEAFFA" w14:textId="514CA9AF" w:rsidR="003C7D92" w:rsidRPr="00F47FD1" w:rsidRDefault="00A93E73" w:rsidP="00F47FD1">
      <w:pPr>
        <w:pStyle w:val="ListBullet"/>
        <w:spacing w:line="240" w:lineRule="auto"/>
        <w:jc w:val="both"/>
        <w:rPr>
          <w:rFonts w:ascii="Segoe UI Light" w:eastAsia="Microsoft YaHei UI Light" w:hAnsi="Segoe UI Light" w:cs="Segoe UI Light"/>
          <w:sz w:val="18"/>
          <w:szCs w:val="18"/>
        </w:rPr>
      </w:pPr>
      <w:r w:rsidRPr="00BF45E4">
        <w:rPr>
          <w:rFonts w:ascii="Segoe UI Light" w:eastAsia="Microsoft YaHei UI Light" w:hAnsi="Segoe UI Light" w:cs="Segoe UI Light"/>
          <w:sz w:val="18"/>
          <w:szCs w:val="18"/>
        </w:rPr>
        <w:t>OpenCV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(C++ and Python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 xml:space="preserve"> </w:t>
      </w:r>
      <w:r w:rsidR="003C7D92">
        <w:rPr>
          <w:rFonts w:ascii="Segoe UI Light" w:eastAsia="Microsoft YaHei UI Light" w:hAnsi="Segoe UI Light" w:cs="Segoe UI Light"/>
          <w:sz w:val="18"/>
          <w:szCs w:val="18"/>
        </w:rPr>
        <w:t>SDK</w:t>
      </w:r>
      <w:r w:rsidR="00874C0F" w:rsidRPr="00BF45E4">
        <w:rPr>
          <w:rFonts w:ascii="Segoe UI Light" w:eastAsia="Microsoft YaHei UI Light" w:hAnsi="Segoe UI Light" w:cs="Segoe UI Light"/>
          <w:sz w:val="18"/>
          <w:szCs w:val="18"/>
        </w:rPr>
        <w:t>s</w:t>
      </w:r>
      <w:r w:rsidR="00DB102D" w:rsidRPr="00BF45E4">
        <w:rPr>
          <w:rFonts w:ascii="Segoe UI Light" w:eastAsia="Microsoft YaHei UI Light" w:hAnsi="Segoe UI Light" w:cs="Segoe UI Light"/>
          <w:sz w:val="18"/>
          <w:szCs w:val="18"/>
        </w:rPr>
        <w:t>)</w:t>
      </w:r>
      <w:r w:rsidR="003658AA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3658AA" w:rsidRPr="00BF45E4">
        <w:rPr>
          <w:rFonts w:ascii="Segoe UI Light" w:eastAsia="Microsoft YaHei UI Light" w:hAnsi="Segoe UI Light" w:cs="Segoe UI Light"/>
          <w:sz w:val="18"/>
          <w:szCs w:val="18"/>
        </w:rPr>
        <w:t>JUCE</w:t>
      </w:r>
      <w:r w:rsidR="00262EF2">
        <w:rPr>
          <w:rFonts w:ascii="Segoe UI Light" w:eastAsia="Microsoft YaHei UI Light" w:hAnsi="Segoe UI Light" w:cs="Segoe UI Light"/>
          <w:sz w:val="18"/>
          <w:szCs w:val="18"/>
        </w:rPr>
        <w:t>, Selenium (Python SDK)</w:t>
      </w:r>
      <w:r w:rsidR="00F47FD1">
        <w:rPr>
          <w:rFonts w:ascii="Segoe UI Light" w:eastAsia="Microsoft YaHei UI Light" w:hAnsi="Segoe UI Light" w:cs="Segoe UI Light"/>
          <w:sz w:val="18"/>
          <w:szCs w:val="18"/>
        </w:rPr>
        <w:t xml:space="preserve">, </w:t>
      </w:r>
      <w:r w:rsidR="00F47FD1" w:rsidRPr="00BF45E4">
        <w:rPr>
          <w:rFonts w:ascii="Segoe UI Light" w:eastAsia="Microsoft YaHei UI Light" w:hAnsi="Segoe UI Light" w:cs="Segoe UI Light"/>
          <w:sz w:val="18"/>
          <w:szCs w:val="18"/>
        </w:rPr>
        <w:t>Unity</w:t>
      </w:r>
    </w:p>
    <w:p w14:paraId="7ED7D934" w14:textId="157CF0E8" w:rsidR="003658AA" w:rsidRPr="00BF45E4" w:rsidRDefault="003658AA" w:rsidP="003658AA">
      <w:pPr>
        <w:pStyle w:val="Heading1"/>
        <w:jc w:val="both"/>
        <w:rPr>
          <w:rFonts w:ascii="Segoe UI Light" w:eastAsia="Microsoft YaHei UI Light" w:hAnsi="Segoe UI Light" w:cs="Segoe UI Light"/>
          <w:sz w:val="20"/>
          <w:szCs w:val="22"/>
        </w:rPr>
      </w:pPr>
      <w:r>
        <w:rPr>
          <w:rFonts w:ascii="Segoe UI Light" w:eastAsia="Microsoft YaHei UI Light" w:hAnsi="Segoe UI Light" w:cs="Segoe UI Light"/>
          <w:sz w:val="20"/>
          <w:szCs w:val="22"/>
        </w:rPr>
        <w:t>CERTIFICATIONS</w:t>
      </w:r>
    </w:p>
    <w:p w14:paraId="217E217F" w14:textId="7CB16F08" w:rsidR="003658AA" w:rsidRPr="00BF45E4" w:rsidRDefault="00165F3C" w:rsidP="00165F3C">
      <w:pPr>
        <w:pStyle w:val="ListBullet"/>
        <w:numPr>
          <w:ilvl w:val="0"/>
          <w:numId w:val="0"/>
        </w:numPr>
        <w:spacing w:line="240" w:lineRule="auto"/>
        <w:jc w:val="center"/>
        <w:rPr>
          <w:rFonts w:ascii="Segoe UI Light" w:eastAsia="Microsoft YaHei UI Light" w:hAnsi="Segoe UI Light" w:cs="Segoe UI Light"/>
          <w:sz w:val="18"/>
          <w:szCs w:val="18"/>
        </w:rPr>
      </w:pPr>
      <w:r>
        <w:rPr>
          <w:rFonts w:ascii="Segoe UI Light" w:eastAsia="Microsoft YaHei UI Light" w:hAnsi="Segoe UI Light" w:cs="Segoe UI Light"/>
          <w:noProof/>
          <w:sz w:val="18"/>
          <w:szCs w:val="18"/>
        </w:rPr>
        <w:drawing>
          <wp:inline distT="0" distB="0" distL="0" distR="0" wp14:anchorId="3DFD794C" wp14:editId="37ED86B8">
            <wp:extent cx="794702" cy="794702"/>
            <wp:effectExtent l="0" t="0" r="5715" b="5715"/>
            <wp:docPr id="4" name="Picture 4" descr="A close up of a sig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02" cy="7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AA" w:rsidRPr="00BF45E4" w:rsidSect="00617B26">
      <w:footerReference w:type="default" r:id="rId2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86158" w14:textId="77777777" w:rsidR="005424AA" w:rsidRDefault="005424AA">
      <w:pPr>
        <w:spacing w:after="0"/>
      </w:pPr>
      <w:r>
        <w:separator/>
      </w:r>
    </w:p>
  </w:endnote>
  <w:endnote w:type="continuationSeparator" w:id="0">
    <w:p w14:paraId="60D1F832" w14:textId="77777777" w:rsidR="005424AA" w:rsidRDefault="00542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F5A7E" w14:textId="77777777" w:rsidR="00F600CA" w:rsidRDefault="00F600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88E7F" w14:textId="77777777" w:rsidR="005424AA" w:rsidRDefault="005424AA">
      <w:pPr>
        <w:spacing w:after="0"/>
      </w:pPr>
      <w:r>
        <w:separator/>
      </w:r>
    </w:p>
  </w:footnote>
  <w:footnote w:type="continuationSeparator" w:id="0">
    <w:p w14:paraId="0580DA93" w14:textId="77777777" w:rsidR="005424AA" w:rsidRDefault="005424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F9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2B42F10A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2200BA"/>
    <w:multiLevelType w:val="hybridMultilevel"/>
    <w:tmpl w:val="33908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C2"/>
    <w:rsid w:val="0000224C"/>
    <w:rsid w:val="00004079"/>
    <w:rsid w:val="00007CBA"/>
    <w:rsid w:val="0002444A"/>
    <w:rsid w:val="00030FF6"/>
    <w:rsid w:val="00040309"/>
    <w:rsid w:val="0007049E"/>
    <w:rsid w:val="00081624"/>
    <w:rsid w:val="00093C16"/>
    <w:rsid w:val="00093C96"/>
    <w:rsid w:val="000A4F59"/>
    <w:rsid w:val="000B0383"/>
    <w:rsid w:val="000B7245"/>
    <w:rsid w:val="000C3E4E"/>
    <w:rsid w:val="000C53B7"/>
    <w:rsid w:val="000D010E"/>
    <w:rsid w:val="000D39A6"/>
    <w:rsid w:val="000D698B"/>
    <w:rsid w:val="000E7D2B"/>
    <w:rsid w:val="001004E1"/>
    <w:rsid w:val="0010154D"/>
    <w:rsid w:val="0013093A"/>
    <w:rsid w:val="00141A4C"/>
    <w:rsid w:val="00147489"/>
    <w:rsid w:val="00150C72"/>
    <w:rsid w:val="00165F3C"/>
    <w:rsid w:val="0017671A"/>
    <w:rsid w:val="001823B5"/>
    <w:rsid w:val="0019305C"/>
    <w:rsid w:val="001A4FBC"/>
    <w:rsid w:val="001B1BE6"/>
    <w:rsid w:val="001B29CF"/>
    <w:rsid w:val="001C3861"/>
    <w:rsid w:val="001D373A"/>
    <w:rsid w:val="001F60FB"/>
    <w:rsid w:val="0020266F"/>
    <w:rsid w:val="00205E15"/>
    <w:rsid w:val="00216D6D"/>
    <w:rsid w:val="00231D25"/>
    <w:rsid w:val="002412AC"/>
    <w:rsid w:val="00252BA8"/>
    <w:rsid w:val="00254C28"/>
    <w:rsid w:val="00255069"/>
    <w:rsid w:val="00262EF2"/>
    <w:rsid w:val="00265510"/>
    <w:rsid w:val="00267478"/>
    <w:rsid w:val="0028220F"/>
    <w:rsid w:val="00292D2C"/>
    <w:rsid w:val="002961DA"/>
    <w:rsid w:val="00297360"/>
    <w:rsid w:val="002B0BF5"/>
    <w:rsid w:val="002B5428"/>
    <w:rsid w:val="002C02E1"/>
    <w:rsid w:val="002C5FF4"/>
    <w:rsid w:val="002D297E"/>
    <w:rsid w:val="002E0FCD"/>
    <w:rsid w:val="002E126B"/>
    <w:rsid w:val="002E4358"/>
    <w:rsid w:val="002F0317"/>
    <w:rsid w:val="002F5505"/>
    <w:rsid w:val="002F6301"/>
    <w:rsid w:val="00315B59"/>
    <w:rsid w:val="0032487A"/>
    <w:rsid w:val="00331116"/>
    <w:rsid w:val="00345190"/>
    <w:rsid w:val="00356C14"/>
    <w:rsid w:val="003658AA"/>
    <w:rsid w:val="00365B18"/>
    <w:rsid w:val="00366187"/>
    <w:rsid w:val="003725AE"/>
    <w:rsid w:val="003A4FCC"/>
    <w:rsid w:val="003B37E2"/>
    <w:rsid w:val="003B5514"/>
    <w:rsid w:val="003C7D92"/>
    <w:rsid w:val="003E54F3"/>
    <w:rsid w:val="003E5BAD"/>
    <w:rsid w:val="003F2299"/>
    <w:rsid w:val="003F3E5E"/>
    <w:rsid w:val="003F73D9"/>
    <w:rsid w:val="0040323C"/>
    <w:rsid w:val="00406894"/>
    <w:rsid w:val="0042709E"/>
    <w:rsid w:val="00431E5E"/>
    <w:rsid w:val="004374B0"/>
    <w:rsid w:val="00441B3B"/>
    <w:rsid w:val="00465777"/>
    <w:rsid w:val="00491AA0"/>
    <w:rsid w:val="00493972"/>
    <w:rsid w:val="00496336"/>
    <w:rsid w:val="004A51C2"/>
    <w:rsid w:val="004B7F76"/>
    <w:rsid w:val="004C2D88"/>
    <w:rsid w:val="004C3E8D"/>
    <w:rsid w:val="00511620"/>
    <w:rsid w:val="00512DB6"/>
    <w:rsid w:val="005176AB"/>
    <w:rsid w:val="005424AA"/>
    <w:rsid w:val="005475C7"/>
    <w:rsid w:val="00565BD3"/>
    <w:rsid w:val="00575BC7"/>
    <w:rsid w:val="00580E97"/>
    <w:rsid w:val="005919D6"/>
    <w:rsid w:val="00593B8C"/>
    <w:rsid w:val="005A5A71"/>
    <w:rsid w:val="005B4168"/>
    <w:rsid w:val="005C61BF"/>
    <w:rsid w:val="005E0461"/>
    <w:rsid w:val="005E1AAB"/>
    <w:rsid w:val="005E7615"/>
    <w:rsid w:val="005F20A9"/>
    <w:rsid w:val="00600EB7"/>
    <w:rsid w:val="006064A9"/>
    <w:rsid w:val="00617B26"/>
    <w:rsid w:val="0062070B"/>
    <w:rsid w:val="00623D03"/>
    <w:rsid w:val="00626459"/>
    <w:rsid w:val="006270A9"/>
    <w:rsid w:val="00637C32"/>
    <w:rsid w:val="00647134"/>
    <w:rsid w:val="00655911"/>
    <w:rsid w:val="006560F0"/>
    <w:rsid w:val="00656528"/>
    <w:rsid w:val="006733D5"/>
    <w:rsid w:val="006754E4"/>
    <w:rsid w:val="00675956"/>
    <w:rsid w:val="00681034"/>
    <w:rsid w:val="00682310"/>
    <w:rsid w:val="00693181"/>
    <w:rsid w:val="006A56D8"/>
    <w:rsid w:val="006A7A69"/>
    <w:rsid w:val="006D11C5"/>
    <w:rsid w:val="006D45CC"/>
    <w:rsid w:val="006D5F36"/>
    <w:rsid w:val="006D7E63"/>
    <w:rsid w:val="006E7D45"/>
    <w:rsid w:val="006F23B1"/>
    <w:rsid w:val="006F35CE"/>
    <w:rsid w:val="00711B41"/>
    <w:rsid w:val="007232C1"/>
    <w:rsid w:val="00725728"/>
    <w:rsid w:val="0073195F"/>
    <w:rsid w:val="0073474D"/>
    <w:rsid w:val="0074149E"/>
    <w:rsid w:val="007467EB"/>
    <w:rsid w:val="00766959"/>
    <w:rsid w:val="007755F9"/>
    <w:rsid w:val="00794A86"/>
    <w:rsid w:val="00795165"/>
    <w:rsid w:val="007B3C56"/>
    <w:rsid w:val="007B7788"/>
    <w:rsid w:val="007C3174"/>
    <w:rsid w:val="007E0C88"/>
    <w:rsid w:val="007E10CF"/>
    <w:rsid w:val="007E30AB"/>
    <w:rsid w:val="0080391B"/>
    <w:rsid w:val="00805232"/>
    <w:rsid w:val="008120D4"/>
    <w:rsid w:val="0081500C"/>
    <w:rsid w:val="00816216"/>
    <w:rsid w:val="008221DE"/>
    <w:rsid w:val="00832077"/>
    <w:rsid w:val="0084188A"/>
    <w:rsid w:val="00854176"/>
    <w:rsid w:val="0086685A"/>
    <w:rsid w:val="0087115B"/>
    <w:rsid w:val="00874C0F"/>
    <w:rsid w:val="0087734B"/>
    <w:rsid w:val="00886BFE"/>
    <w:rsid w:val="008A1B71"/>
    <w:rsid w:val="008B2195"/>
    <w:rsid w:val="008B5161"/>
    <w:rsid w:val="008D2809"/>
    <w:rsid w:val="008F5E2F"/>
    <w:rsid w:val="00914066"/>
    <w:rsid w:val="0092200D"/>
    <w:rsid w:val="009240A6"/>
    <w:rsid w:val="00937D88"/>
    <w:rsid w:val="009441C6"/>
    <w:rsid w:val="009514AC"/>
    <w:rsid w:val="009557A4"/>
    <w:rsid w:val="0097273E"/>
    <w:rsid w:val="00974C67"/>
    <w:rsid w:val="00981A56"/>
    <w:rsid w:val="009842EF"/>
    <w:rsid w:val="00985937"/>
    <w:rsid w:val="0098638B"/>
    <w:rsid w:val="009C047E"/>
    <w:rsid w:val="009C56AB"/>
    <w:rsid w:val="009C58C4"/>
    <w:rsid w:val="009D5933"/>
    <w:rsid w:val="009E254A"/>
    <w:rsid w:val="009F79C0"/>
    <w:rsid w:val="009F7F9B"/>
    <w:rsid w:val="00A01E7F"/>
    <w:rsid w:val="00A10599"/>
    <w:rsid w:val="00A125E5"/>
    <w:rsid w:val="00A15886"/>
    <w:rsid w:val="00A22A34"/>
    <w:rsid w:val="00A64357"/>
    <w:rsid w:val="00A700D8"/>
    <w:rsid w:val="00A7188E"/>
    <w:rsid w:val="00A7785D"/>
    <w:rsid w:val="00A9272F"/>
    <w:rsid w:val="00A93E73"/>
    <w:rsid w:val="00AF71D3"/>
    <w:rsid w:val="00B00397"/>
    <w:rsid w:val="00B0501B"/>
    <w:rsid w:val="00B06BD5"/>
    <w:rsid w:val="00B07B0E"/>
    <w:rsid w:val="00B07C03"/>
    <w:rsid w:val="00B101E2"/>
    <w:rsid w:val="00B15DD2"/>
    <w:rsid w:val="00B32E64"/>
    <w:rsid w:val="00B34D36"/>
    <w:rsid w:val="00B3560F"/>
    <w:rsid w:val="00B525BA"/>
    <w:rsid w:val="00B53ABD"/>
    <w:rsid w:val="00B63ADF"/>
    <w:rsid w:val="00B66025"/>
    <w:rsid w:val="00B721BF"/>
    <w:rsid w:val="00B7364D"/>
    <w:rsid w:val="00B74FE4"/>
    <w:rsid w:val="00B87656"/>
    <w:rsid w:val="00B9256D"/>
    <w:rsid w:val="00B92D2A"/>
    <w:rsid w:val="00BA72BE"/>
    <w:rsid w:val="00BB6293"/>
    <w:rsid w:val="00BC25AF"/>
    <w:rsid w:val="00BD0344"/>
    <w:rsid w:val="00BD3A4E"/>
    <w:rsid w:val="00BD3DC1"/>
    <w:rsid w:val="00BD768D"/>
    <w:rsid w:val="00BF308B"/>
    <w:rsid w:val="00BF45E4"/>
    <w:rsid w:val="00C06C8C"/>
    <w:rsid w:val="00C150DA"/>
    <w:rsid w:val="00C33054"/>
    <w:rsid w:val="00C374C1"/>
    <w:rsid w:val="00C61F8E"/>
    <w:rsid w:val="00C64C07"/>
    <w:rsid w:val="00C76E3E"/>
    <w:rsid w:val="00C82B1B"/>
    <w:rsid w:val="00CB1B4E"/>
    <w:rsid w:val="00CB2BBD"/>
    <w:rsid w:val="00CC65EC"/>
    <w:rsid w:val="00CD4184"/>
    <w:rsid w:val="00CD5062"/>
    <w:rsid w:val="00CF7853"/>
    <w:rsid w:val="00CF7A67"/>
    <w:rsid w:val="00D0351E"/>
    <w:rsid w:val="00D10050"/>
    <w:rsid w:val="00D12502"/>
    <w:rsid w:val="00D13763"/>
    <w:rsid w:val="00D217F7"/>
    <w:rsid w:val="00D33994"/>
    <w:rsid w:val="00D42119"/>
    <w:rsid w:val="00D43C7B"/>
    <w:rsid w:val="00D4430E"/>
    <w:rsid w:val="00D50171"/>
    <w:rsid w:val="00D53210"/>
    <w:rsid w:val="00D62381"/>
    <w:rsid w:val="00D94BC1"/>
    <w:rsid w:val="00DA0408"/>
    <w:rsid w:val="00DB092C"/>
    <w:rsid w:val="00DB102D"/>
    <w:rsid w:val="00DB655C"/>
    <w:rsid w:val="00DC29C8"/>
    <w:rsid w:val="00DC462C"/>
    <w:rsid w:val="00DD387C"/>
    <w:rsid w:val="00DD4725"/>
    <w:rsid w:val="00DD56A7"/>
    <w:rsid w:val="00DD7623"/>
    <w:rsid w:val="00DE2A66"/>
    <w:rsid w:val="00DE78C6"/>
    <w:rsid w:val="00DF2102"/>
    <w:rsid w:val="00DF59B7"/>
    <w:rsid w:val="00E0460A"/>
    <w:rsid w:val="00E266B1"/>
    <w:rsid w:val="00E41C96"/>
    <w:rsid w:val="00E72F00"/>
    <w:rsid w:val="00E83E4B"/>
    <w:rsid w:val="00E91645"/>
    <w:rsid w:val="00E95F16"/>
    <w:rsid w:val="00EA55F7"/>
    <w:rsid w:val="00EB1C1F"/>
    <w:rsid w:val="00EB1C5E"/>
    <w:rsid w:val="00EB40AC"/>
    <w:rsid w:val="00EB7291"/>
    <w:rsid w:val="00F01FB5"/>
    <w:rsid w:val="00F056AE"/>
    <w:rsid w:val="00F21E77"/>
    <w:rsid w:val="00F47C5C"/>
    <w:rsid w:val="00F47FD1"/>
    <w:rsid w:val="00F600CA"/>
    <w:rsid w:val="00F73353"/>
    <w:rsid w:val="00F87AC3"/>
    <w:rsid w:val="00F946C8"/>
    <w:rsid w:val="00FA3B1E"/>
    <w:rsid w:val="00FA3EEF"/>
    <w:rsid w:val="00FB6A2B"/>
    <w:rsid w:val="00FC34D2"/>
    <w:rsid w:val="00FC4E4B"/>
    <w:rsid w:val="00FD30EC"/>
    <w:rsid w:val="00FD34F7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F5B7"/>
  <w15:chartTrackingRefBased/>
  <w15:docId w15:val="{39C70D23-021C-403C-B1B9-3B56155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823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2709E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4270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is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gip.cs.technion.ac.il/lab-projects.php?id=1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racclaim.com/badges/149c63aa-57f4-4ab0-aaca-87d1f261437e/public_ur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daisp/cyb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aisp/Kyoob" TargetMode="External"/><Relationship Id="rId20" Type="http://schemas.openxmlformats.org/officeDocument/2006/relationships/hyperlink" Target="https://github.com/dai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nny-priymak-7a8138172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oo.gl/FBepJ8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svg"/><Relationship Id="rId19" Type="http://schemas.openxmlformats.org/officeDocument/2006/relationships/hyperlink" Target="https://github.com/daisp/3D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p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482E-0363-457E-9DB9-ECB14EA0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Dais Paysagist</dc:creator>
  <cp:keywords/>
  <cp:lastModifiedBy>Danny Priymak</cp:lastModifiedBy>
  <cp:revision>7</cp:revision>
  <cp:lastPrinted>2020-07-17T06:56:00Z</cp:lastPrinted>
  <dcterms:created xsi:type="dcterms:W3CDTF">2020-07-17T06:57:00Z</dcterms:created>
  <dcterms:modified xsi:type="dcterms:W3CDTF">2020-09-13T05:47:00Z</dcterms:modified>
  <cp:version/>
</cp:coreProperties>
</file>